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B767AF2" w14:textId="77777777" w:rsidTr="00AB1D41">
        <w:trPr>
          <w:trHeight w:hRule="exact" w:val="1702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F1D2953" w14:textId="11D672EF" w:rsidR="00692703" w:rsidRPr="00CF1A49" w:rsidRDefault="00AB1D41" w:rsidP="00913946">
            <w:pPr>
              <w:pStyle w:val="Title"/>
            </w:pPr>
            <w:r>
              <w:rPr>
                <w:rStyle w:val="IntenseEmphasis"/>
              </w:rPr>
              <w:t>Pradeep</w:t>
            </w:r>
            <w:r>
              <w:t xml:space="preserve"> </w:t>
            </w:r>
            <w:r>
              <w:rPr>
                <w:rStyle w:val="IntenseEmphasis"/>
              </w:rPr>
              <w:t>Vajrala</w:t>
            </w:r>
          </w:p>
          <w:p w14:paraId="1CC758F4" w14:textId="775780E4" w:rsidR="00692703" w:rsidRPr="00CF1A49" w:rsidRDefault="00AB1D41" w:rsidP="00913946">
            <w:pPr>
              <w:pStyle w:val="ContactInfo"/>
              <w:contextualSpacing w:val="0"/>
            </w:pPr>
            <w:r>
              <w:t>Anantapur, Andhra Pradesh, India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303B86E690B69A41B65835066AC51B4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Tel: +918142478567</w:t>
            </w:r>
          </w:p>
          <w:p w14:paraId="7548E26B" w14:textId="607EF213" w:rsidR="00692703" w:rsidRDefault="002D2C0E" w:rsidP="00913946">
            <w:pPr>
              <w:pStyle w:val="ContactInfoEmphasis"/>
              <w:contextualSpacing w:val="0"/>
              <w:rPr>
                <w:b w:val="0"/>
                <w:bCs/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Enter email:"/>
                <w:tag w:val="Enter email:"/>
                <w:id w:val="1154873695"/>
                <w:placeholder>
                  <w:docPart w:val="7FB3D31104C59243B2FE3700B7652427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AB1D41">
                  <w:rPr>
                    <w:color w:val="000000" w:themeColor="text1"/>
                  </w:rPr>
                  <w:t>Email</w:t>
                </w:r>
              </w:sdtContent>
            </w:sdt>
            <w:r w:rsidR="00AB1D41" w:rsidRPr="00AB1D41">
              <w:rPr>
                <w:color w:val="000000" w:themeColor="text1"/>
              </w:rPr>
              <w:t>:</w:t>
            </w:r>
            <w:r w:rsidR="00AB1D41">
              <w:rPr>
                <w:color w:val="000000" w:themeColor="text1"/>
              </w:rPr>
              <w:t xml:space="preserve"> </w:t>
            </w:r>
            <w:hyperlink r:id="rId7" w:history="1">
              <w:r w:rsidR="00AB1D41" w:rsidRPr="00F07C5E">
                <w:rPr>
                  <w:rStyle w:val="Hyperlink"/>
                  <w:b w:val="0"/>
                  <w:bCs/>
                </w:rPr>
                <w:t>pradeepvajrala@gmail.com</w:t>
              </w:r>
            </w:hyperlink>
          </w:p>
          <w:p w14:paraId="26AC4F99" w14:textId="76AF4F26" w:rsidR="00AB1D41" w:rsidRPr="00AB1D41" w:rsidRDefault="00AB1D41" w:rsidP="00913946">
            <w:pPr>
              <w:pStyle w:val="ContactInfoEmphasis"/>
              <w:contextualSpacing w:val="0"/>
              <w:rPr>
                <w:b w:val="0"/>
                <w:bCs/>
              </w:rPr>
            </w:pPr>
            <w:r w:rsidRPr="00C023EE">
              <w:rPr>
                <w:color w:val="000000" w:themeColor="text1"/>
              </w:rPr>
              <w:t>LinkedIn:</w:t>
            </w:r>
            <w:r>
              <w:rPr>
                <w:b w:val="0"/>
                <w:bCs/>
              </w:rPr>
              <w:t xml:space="preserve"> </w:t>
            </w:r>
            <w:hyperlink w:history="1">
              <w:r w:rsidR="00C023EE" w:rsidRPr="00F07C5E">
                <w:rPr>
                  <w:rStyle w:val="Hyperlink"/>
                  <w:rFonts w:ascii="Helvetica" w:hAnsi="Helvetica" w:cs="Helvetica"/>
                </w:rPr>
                <w:t xml:space="preserve"> </w:t>
              </w:r>
              <w:r w:rsidR="00C023EE" w:rsidRPr="00F07C5E">
                <w:rPr>
                  <w:rStyle w:val="Hyperlink"/>
                  <w:rFonts w:ascii="Helvetica" w:hAnsi="Helvetica" w:cs="Helvetica"/>
                  <w:b w:val="0"/>
                  <w:bCs/>
                </w:rPr>
                <w:t>www.linkedin.com/in/pradeep</w:t>
              </w:r>
              <w:r w:rsidR="00C023EE" w:rsidRPr="00F07C5E">
                <w:rPr>
                  <w:rStyle w:val="Hyperlink"/>
                  <w:rFonts w:ascii="Times New Roman" w:hAnsi="Times New Roman" w:cs="Times New Roman"/>
                  <w:b w:val="0"/>
                  <w:bCs/>
                </w:rPr>
                <w:t>-</w:t>
              </w:r>
              <w:r w:rsidR="00C023EE" w:rsidRPr="00F07C5E">
                <w:rPr>
                  <w:rStyle w:val="Hyperlink"/>
                  <w:rFonts w:ascii="Helvetica" w:hAnsi="Helvetica" w:cs="Helvetica"/>
                  <w:b w:val="0"/>
                  <w:bCs/>
                </w:rPr>
                <w:t>vajrala</w:t>
              </w:r>
              <w:r w:rsidR="00C023EE" w:rsidRPr="00F07C5E">
                <w:rPr>
                  <w:rStyle w:val="Hyperlink"/>
                  <w:rFonts w:ascii="Times New Roman" w:hAnsi="Times New Roman" w:cs="Times New Roman"/>
                  <w:b w:val="0"/>
                  <w:bCs/>
                </w:rPr>
                <w:t>-</w:t>
              </w:r>
              <w:r w:rsidR="00C023EE" w:rsidRPr="00F07C5E">
                <w:rPr>
                  <w:rStyle w:val="Hyperlink"/>
                  <w:rFonts w:ascii="Helvetica" w:hAnsi="Helvetica" w:cs="Helvetica"/>
                  <w:b w:val="0"/>
                  <w:bCs/>
                </w:rPr>
                <w:t>b29862166/</w:t>
              </w:r>
            </w:hyperlink>
          </w:p>
        </w:tc>
      </w:tr>
      <w:tr w:rsidR="009571D8" w:rsidRPr="00CF1A49" w14:paraId="74BD4CE7" w14:textId="77777777" w:rsidTr="00692703">
        <w:tc>
          <w:tcPr>
            <w:tcW w:w="9360" w:type="dxa"/>
            <w:tcMar>
              <w:top w:w="432" w:type="dxa"/>
            </w:tcMar>
          </w:tcPr>
          <w:p w14:paraId="4B577200" w14:textId="30A427DD" w:rsidR="001755A8" w:rsidRPr="00AB1D41" w:rsidRDefault="00AB1D41" w:rsidP="00AB1D41">
            <w:pPr>
              <w:autoSpaceDE w:val="0"/>
              <w:autoSpaceDN w:val="0"/>
              <w:adjustRightInd w:val="0"/>
              <w:spacing w:line="258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 competent, and diligent individual seeking an opportunity. Strong willingness to exhibit my proficiency in Analytical tools, Statistics and Computing Methodologies in a professional environment. Being a quick learner, can learn and implement new skills to get useful outcomes.</w:t>
            </w:r>
          </w:p>
        </w:tc>
      </w:tr>
    </w:tbl>
    <w:p w14:paraId="1D3C3122" w14:textId="77777777" w:rsidR="004E01EB" w:rsidRPr="00AB1D41" w:rsidRDefault="002D2C0E" w:rsidP="004E01EB">
      <w:pPr>
        <w:pStyle w:val="Heading1"/>
        <w:rPr>
          <w:color w:val="00B0F0"/>
        </w:rPr>
      </w:pPr>
      <w:sdt>
        <w:sdtPr>
          <w:alias w:val="Experience:"/>
          <w:tag w:val="Experience:"/>
          <w:id w:val="-1983300934"/>
          <w:placeholder>
            <w:docPart w:val="FD2D1CB494C040499588B7AC7AE47889"/>
          </w:placeholder>
          <w:temporary/>
          <w:showingPlcHdr/>
          <w15:appearance w15:val="hidden"/>
        </w:sdtPr>
        <w:sdtEndPr>
          <w:rPr>
            <w:color w:val="00B0F0"/>
          </w:rPr>
        </w:sdtEndPr>
        <w:sdtContent>
          <w:r w:rsidR="004E01EB" w:rsidRPr="00434BCC">
            <w:rPr>
              <w:color w:val="0070C0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D2996EE" w14:textId="77777777" w:rsidTr="00D66A52">
        <w:tc>
          <w:tcPr>
            <w:tcW w:w="9355" w:type="dxa"/>
          </w:tcPr>
          <w:p w14:paraId="44159F0D" w14:textId="6A028D12" w:rsidR="006E2479" w:rsidRPr="00CF1A49" w:rsidRDefault="006E2479" w:rsidP="006E2479">
            <w:pPr>
              <w:pStyle w:val="Heading3"/>
              <w:contextualSpacing w:val="0"/>
              <w:outlineLvl w:val="2"/>
            </w:pPr>
            <w:r>
              <w:t>January 2022</w:t>
            </w:r>
            <w:r w:rsidRPr="00CF1A49">
              <w:t xml:space="preserve"> – </w:t>
            </w:r>
            <w:r w:rsidR="00B30C7E">
              <w:t>On going</w:t>
            </w:r>
            <w:r>
              <w:t xml:space="preserve">                                                                                        Bangalore, India</w:t>
            </w:r>
          </w:p>
          <w:p w14:paraId="1DC948A8" w14:textId="130A2107" w:rsidR="006E2479" w:rsidRDefault="006E2479" w:rsidP="006E2479">
            <w:pPr>
              <w:pStyle w:val="Heading2"/>
              <w:contextualSpacing w:val="0"/>
              <w:outlineLvl w:val="1"/>
              <w:rPr>
                <w:rStyle w:val="SubtleReference"/>
                <w:i/>
                <w:iCs/>
              </w:rPr>
            </w:pPr>
            <w:r>
              <w:rPr>
                <w:color w:val="000000" w:themeColor="text1"/>
              </w:rPr>
              <w:t xml:space="preserve">AI/Ml intern | </w:t>
            </w:r>
            <w:r>
              <w:rPr>
                <w:rStyle w:val="SubtleReference"/>
                <w:i/>
                <w:iCs/>
              </w:rPr>
              <w:t>Karmaa labs</w:t>
            </w:r>
          </w:p>
          <w:p w14:paraId="06A1BCA6" w14:textId="05CEDB24" w:rsidR="00F6229A" w:rsidRDefault="00F6229A" w:rsidP="006E2479">
            <w:pPr>
              <w:pStyle w:val="Heading2"/>
              <w:contextualSpacing w:val="0"/>
              <w:outlineLvl w:val="1"/>
              <w:rPr>
                <w:b w:val="0"/>
                <w:i/>
                <w:iCs/>
                <w:smallCaps/>
                <w:color w:val="595959" w:themeColor="text1" w:themeTint="A6"/>
              </w:rPr>
            </w:pPr>
          </w:p>
          <w:p w14:paraId="49A343AF" w14:textId="3F7CE522" w:rsidR="00F6229A" w:rsidRPr="00E5654C" w:rsidRDefault="00F6229A" w:rsidP="00F6229A">
            <w:pPr>
              <w:tabs>
                <w:tab w:val="left" w:pos="345"/>
              </w:tabs>
              <w:autoSpaceDE w:val="0"/>
              <w:autoSpaceDN w:val="0"/>
              <w:adjustRightInd w:val="0"/>
              <w:spacing w:after="12" w:line="250" w:lineRule="auto"/>
              <w:ind w:left="360"/>
              <w:rPr>
                <w:rFonts w:cstheme="minorHAnsi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●</w:t>
            </w:r>
            <w:r w:rsidR="00E5654C">
              <w:rPr>
                <w:rFonts w:ascii="Times New Roman" w:hAnsi="Times New Roman" w:cs="Times New Roman"/>
                <w:color w:val="595959"/>
              </w:rPr>
              <w:t xml:space="preserve"> </w:t>
            </w:r>
            <w:r w:rsidR="00912947" w:rsidRPr="00E5654C">
              <w:rPr>
                <w:rFonts w:cstheme="minorHAnsi"/>
                <w:color w:val="595959"/>
              </w:rPr>
              <w:t xml:space="preserve">Used OpenCV, Python, Django, and Django REST Framework to create a program for </w:t>
            </w:r>
            <w:r w:rsidR="00E45616" w:rsidRPr="00E5654C">
              <w:rPr>
                <w:rFonts w:cstheme="minorHAnsi"/>
                <w:color w:val="595959"/>
              </w:rPr>
              <w:t>detecting poses and was able to achieve with</w:t>
            </w:r>
            <w:r w:rsidR="0065241C" w:rsidRPr="00E5654C">
              <w:rPr>
                <w:rFonts w:cstheme="minorHAnsi"/>
                <w:color w:val="595959"/>
              </w:rPr>
              <w:t xml:space="preserve"> </w:t>
            </w:r>
            <w:r w:rsidR="00E45616" w:rsidRPr="00E5654C">
              <w:rPr>
                <w:rFonts w:cstheme="minorHAnsi"/>
                <w:color w:val="595959"/>
              </w:rPr>
              <w:t>53.2%</w:t>
            </w:r>
            <w:r w:rsidR="0065241C" w:rsidRPr="00E5654C">
              <w:rPr>
                <w:rFonts w:cstheme="minorHAnsi"/>
                <w:color w:val="595959"/>
              </w:rPr>
              <w:t xml:space="preserve"> minimum visibility</w:t>
            </w:r>
            <w:r w:rsidR="00E45616" w:rsidRPr="00E5654C">
              <w:rPr>
                <w:rFonts w:cstheme="minorHAnsi"/>
                <w:color w:val="595959"/>
              </w:rPr>
              <w:t xml:space="preserve"> and </w:t>
            </w:r>
            <w:r w:rsidR="0065241C" w:rsidRPr="00E5654C">
              <w:rPr>
                <w:rFonts w:cstheme="minorHAnsi"/>
                <w:color w:val="595959"/>
              </w:rPr>
              <w:t>99.</w:t>
            </w:r>
            <w:r w:rsidR="00321A35">
              <w:rPr>
                <w:rFonts w:cstheme="minorHAnsi"/>
                <w:color w:val="595959"/>
              </w:rPr>
              <w:t>9</w:t>
            </w:r>
            <w:r w:rsidR="0065241C" w:rsidRPr="00E5654C">
              <w:rPr>
                <w:rFonts w:cstheme="minorHAnsi"/>
                <w:color w:val="595959"/>
              </w:rPr>
              <w:t>% maximum visibility</w:t>
            </w:r>
            <w:r w:rsidR="00321A35">
              <w:rPr>
                <w:rFonts w:cstheme="minorHAnsi"/>
                <w:color w:val="595959"/>
              </w:rPr>
              <w:t xml:space="preserve"> under ideal conditions</w:t>
            </w:r>
            <w:r w:rsidR="0065241C" w:rsidRPr="00E5654C">
              <w:rPr>
                <w:rFonts w:cstheme="minorHAnsi"/>
                <w:color w:val="595959"/>
              </w:rPr>
              <w:t>.</w:t>
            </w:r>
          </w:p>
          <w:p w14:paraId="10B85D13" w14:textId="1160C5D9" w:rsidR="00912947" w:rsidRPr="00E5654C" w:rsidRDefault="00597039" w:rsidP="00912947">
            <w:pPr>
              <w:tabs>
                <w:tab w:val="left" w:pos="345"/>
              </w:tabs>
              <w:autoSpaceDE w:val="0"/>
              <w:autoSpaceDN w:val="0"/>
              <w:adjustRightInd w:val="0"/>
              <w:spacing w:after="12" w:line="250" w:lineRule="auto"/>
              <w:ind w:left="360"/>
              <w:rPr>
                <w:rFonts w:cstheme="minorHAnsi"/>
                <w:color w:val="595959"/>
              </w:rPr>
            </w:pPr>
            <w:r w:rsidRPr="00E5654C">
              <w:rPr>
                <w:rFonts w:cstheme="minorHAnsi"/>
                <w:color w:val="595959"/>
              </w:rPr>
              <w:br/>
            </w:r>
            <w:r w:rsidR="00912947" w:rsidRPr="00E5654C">
              <w:rPr>
                <w:rFonts w:cstheme="minorHAnsi"/>
                <w:color w:val="595959"/>
              </w:rPr>
              <w:t>●</w:t>
            </w:r>
            <w:r w:rsidR="00E5654C" w:rsidRPr="00E5654C">
              <w:rPr>
                <w:rFonts w:cstheme="minorHAnsi"/>
                <w:color w:val="595959"/>
              </w:rPr>
              <w:t xml:space="preserve"> </w:t>
            </w:r>
            <w:r w:rsidR="0065241C" w:rsidRPr="00E5654C">
              <w:rPr>
                <w:rFonts w:cstheme="minorHAnsi"/>
                <w:color w:val="595959"/>
              </w:rPr>
              <w:t xml:space="preserve">Developed dynamic websites using HTML, CSS, JavaScript, jQuery for front-end and Django, </w:t>
            </w:r>
            <w:r w:rsidR="00280EFC">
              <w:rPr>
                <w:rFonts w:cstheme="minorHAnsi"/>
                <w:color w:val="595959"/>
              </w:rPr>
              <w:t>My</w:t>
            </w:r>
            <w:r w:rsidR="00E5654C" w:rsidRPr="00E5654C">
              <w:rPr>
                <w:rFonts w:cstheme="minorHAnsi"/>
                <w:color w:val="595959"/>
              </w:rPr>
              <w:t>SQL, and MongoDB</w:t>
            </w:r>
            <w:r w:rsidR="00901AEE">
              <w:rPr>
                <w:rFonts w:cstheme="minorHAnsi"/>
                <w:color w:val="595959"/>
              </w:rPr>
              <w:t>.</w:t>
            </w:r>
          </w:p>
          <w:p w14:paraId="13070E32" w14:textId="45526A11" w:rsidR="00912947" w:rsidRPr="00280EFC" w:rsidRDefault="00597039" w:rsidP="00912947">
            <w:pPr>
              <w:tabs>
                <w:tab w:val="left" w:pos="345"/>
              </w:tabs>
              <w:autoSpaceDE w:val="0"/>
              <w:autoSpaceDN w:val="0"/>
              <w:adjustRightInd w:val="0"/>
              <w:spacing w:after="12" w:line="250" w:lineRule="auto"/>
              <w:ind w:left="360"/>
              <w:rPr>
                <w:rFonts w:cstheme="minorHAnsi"/>
                <w:color w:val="595959"/>
              </w:rPr>
            </w:pPr>
            <w:r w:rsidRPr="00E5654C">
              <w:rPr>
                <w:rFonts w:cstheme="minorHAnsi"/>
                <w:color w:val="4C4C4C"/>
              </w:rPr>
              <w:br/>
            </w:r>
            <w:r w:rsidR="00912947">
              <w:rPr>
                <w:rFonts w:ascii="Times New Roman" w:hAnsi="Times New Roman" w:cs="Times New Roman"/>
                <w:color w:val="4C4C4C"/>
              </w:rPr>
              <w:t>●</w:t>
            </w:r>
            <w:r w:rsidR="00E5654C">
              <w:rPr>
                <w:rFonts w:ascii="Times New Roman" w:hAnsi="Times New Roman" w:cs="Times New Roman"/>
                <w:color w:val="4C4C4C"/>
              </w:rPr>
              <w:t xml:space="preserve"> </w:t>
            </w:r>
            <w:r w:rsidR="007D389F">
              <w:rPr>
                <w:rFonts w:cstheme="minorHAnsi"/>
                <w:color w:val="595959"/>
              </w:rPr>
              <w:t>Developed APIs using ReactJS for front-end and, for back-end Django REST Framework, Postman, MySQL, and MongoDB.</w:t>
            </w:r>
          </w:p>
          <w:p w14:paraId="42EC002D" w14:textId="77777777" w:rsidR="006E2479" w:rsidRDefault="006E2479" w:rsidP="001D0BF1">
            <w:pPr>
              <w:pStyle w:val="Heading3"/>
              <w:contextualSpacing w:val="0"/>
              <w:outlineLvl w:val="2"/>
            </w:pPr>
          </w:p>
          <w:p w14:paraId="29359888" w14:textId="781B1B1C" w:rsidR="001D0BF1" w:rsidRPr="00CF1A49" w:rsidRDefault="00C023EE" w:rsidP="001D0BF1">
            <w:pPr>
              <w:pStyle w:val="Heading3"/>
              <w:contextualSpacing w:val="0"/>
              <w:outlineLvl w:val="2"/>
            </w:pPr>
            <w:r>
              <w:t>April 2021</w:t>
            </w:r>
            <w:r w:rsidR="001D0BF1" w:rsidRPr="00CF1A49">
              <w:t xml:space="preserve"> – </w:t>
            </w:r>
            <w:r>
              <w:t>June 2021</w:t>
            </w:r>
            <w:r w:rsidR="00236780">
              <w:t xml:space="preserve">                                                                                                 </w:t>
            </w:r>
            <w:r>
              <w:t xml:space="preserve"> Gurgaon, India</w:t>
            </w:r>
          </w:p>
          <w:p w14:paraId="08294F35" w14:textId="0BFDD62C" w:rsidR="001D0BF1" w:rsidRDefault="00C023EE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color w:val="000000" w:themeColor="text1"/>
              </w:rPr>
              <w:t xml:space="preserve">Graphic Designing intern | </w:t>
            </w:r>
            <w:r w:rsidRPr="00236780">
              <w:rPr>
                <w:rStyle w:val="SubtleReference"/>
                <w:i/>
                <w:iCs/>
              </w:rPr>
              <w:t>Mr. moustache’s cakes</w:t>
            </w:r>
          </w:p>
          <w:p w14:paraId="451526D4" w14:textId="77777777" w:rsidR="00C023EE" w:rsidRPr="00CF1A49" w:rsidRDefault="00C023EE" w:rsidP="001D0BF1">
            <w:pPr>
              <w:pStyle w:val="Heading2"/>
              <w:contextualSpacing w:val="0"/>
              <w:outlineLvl w:val="1"/>
            </w:pPr>
          </w:p>
          <w:p w14:paraId="7FD0204A" w14:textId="56CAD306" w:rsidR="00C023EE" w:rsidRPr="00E5654C" w:rsidRDefault="00C023EE" w:rsidP="00C023EE">
            <w:pPr>
              <w:tabs>
                <w:tab w:val="left" w:pos="345"/>
              </w:tabs>
              <w:autoSpaceDE w:val="0"/>
              <w:autoSpaceDN w:val="0"/>
              <w:adjustRightInd w:val="0"/>
              <w:spacing w:after="12" w:line="250" w:lineRule="auto"/>
              <w:ind w:left="360"/>
              <w:rPr>
                <w:rFonts w:cstheme="minorHAnsi"/>
                <w:color w:val="000000"/>
              </w:rPr>
            </w:pPr>
            <w:r>
              <w:rPr>
                <w:rFonts w:ascii="Times New Roman" w:hAnsi="Times New Roman" w:cs="Times New Roman"/>
                <w:color w:val="595959"/>
              </w:rPr>
              <w:t>●</w:t>
            </w:r>
            <w:r w:rsidR="00E5654C">
              <w:rPr>
                <w:rFonts w:ascii="Times New Roman" w:hAnsi="Times New Roman" w:cs="Times New Roman"/>
                <w:color w:val="595959"/>
              </w:rPr>
              <w:t xml:space="preserve"> </w:t>
            </w:r>
            <w:r w:rsidRPr="00E5654C">
              <w:rPr>
                <w:rFonts w:cstheme="minorHAnsi"/>
                <w:color w:val="595959"/>
              </w:rPr>
              <w:t>Worked on variety of projects and media, visualizing, and developing new designs that fulfill corporate objectives utilizing various computer application</w:t>
            </w:r>
            <w:r w:rsidR="00B34CF3">
              <w:rPr>
                <w:rFonts w:cstheme="minorHAnsi"/>
                <w:color w:val="595959"/>
              </w:rPr>
              <w:t>.</w:t>
            </w:r>
          </w:p>
          <w:p w14:paraId="48EFC256" w14:textId="5822A452" w:rsidR="00C023EE" w:rsidRPr="00E5654C" w:rsidRDefault="00597039" w:rsidP="00C023EE">
            <w:pPr>
              <w:tabs>
                <w:tab w:val="left" w:pos="345"/>
              </w:tabs>
              <w:autoSpaceDE w:val="0"/>
              <w:autoSpaceDN w:val="0"/>
              <w:adjustRightInd w:val="0"/>
              <w:spacing w:after="12" w:line="250" w:lineRule="auto"/>
              <w:ind w:left="360"/>
              <w:rPr>
                <w:rFonts w:cstheme="minorHAnsi"/>
                <w:color w:val="000000"/>
              </w:rPr>
            </w:pPr>
            <w:r w:rsidRPr="00E5654C">
              <w:rPr>
                <w:rFonts w:cstheme="minorHAnsi"/>
                <w:color w:val="595959"/>
              </w:rPr>
              <w:br/>
            </w:r>
            <w:r w:rsidR="00C023EE" w:rsidRPr="00E5654C">
              <w:rPr>
                <w:rFonts w:cstheme="minorHAnsi"/>
                <w:color w:val="595959"/>
              </w:rPr>
              <w:t>●</w:t>
            </w:r>
            <w:r w:rsidR="00E5654C" w:rsidRPr="00E5654C">
              <w:rPr>
                <w:rFonts w:cstheme="minorHAnsi"/>
                <w:color w:val="595959"/>
              </w:rPr>
              <w:t xml:space="preserve"> </w:t>
            </w:r>
            <w:r w:rsidR="00C023EE" w:rsidRPr="00E5654C">
              <w:rPr>
                <w:rFonts w:cstheme="minorHAnsi"/>
                <w:color w:val="595959"/>
              </w:rPr>
              <w:t>Worked simultaneously on projects based on workload</w:t>
            </w:r>
            <w:r w:rsidR="00B34CF3">
              <w:rPr>
                <w:rFonts w:cstheme="minorHAnsi"/>
                <w:color w:val="595959"/>
              </w:rPr>
              <w:t>.</w:t>
            </w:r>
          </w:p>
          <w:p w14:paraId="33D067C4" w14:textId="4406B6CE" w:rsidR="001E3120" w:rsidRPr="00C023EE" w:rsidRDefault="00597039" w:rsidP="00C023EE">
            <w:pPr>
              <w:tabs>
                <w:tab w:val="left" w:pos="345"/>
              </w:tabs>
              <w:autoSpaceDE w:val="0"/>
              <w:autoSpaceDN w:val="0"/>
              <w:adjustRightInd w:val="0"/>
              <w:spacing w:after="12" w:line="250" w:lineRule="auto"/>
              <w:ind w:left="360"/>
              <w:rPr>
                <w:rFonts w:ascii="Helvetica" w:hAnsi="Helvetica" w:cs="Helvetica"/>
                <w:color w:val="000000"/>
              </w:rPr>
            </w:pPr>
            <w:r w:rsidRPr="00E5654C">
              <w:rPr>
                <w:rFonts w:cstheme="minorHAnsi"/>
                <w:color w:val="4C4C4C"/>
              </w:rPr>
              <w:br/>
            </w:r>
            <w:r w:rsidR="00C023EE" w:rsidRPr="00E5654C">
              <w:rPr>
                <w:rFonts w:cstheme="minorHAnsi"/>
                <w:color w:val="4C4C4C"/>
              </w:rPr>
              <w:t>●</w:t>
            </w:r>
            <w:r w:rsidR="00E5654C" w:rsidRPr="00E5654C">
              <w:rPr>
                <w:rFonts w:cstheme="minorHAnsi"/>
                <w:color w:val="4C4C4C"/>
              </w:rPr>
              <w:t xml:space="preserve"> </w:t>
            </w:r>
            <w:r w:rsidR="00C023EE" w:rsidRPr="00E5654C">
              <w:rPr>
                <w:rFonts w:cstheme="minorHAnsi"/>
                <w:color w:val="4C4C4C"/>
              </w:rPr>
              <w:t>Analyzed sales data and improved the sales of products and helped in growth of company</w:t>
            </w:r>
            <w:r w:rsidR="00B34CF3">
              <w:rPr>
                <w:rFonts w:cstheme="minorHAnsi"/>
                <w:color w:val="4C4C4C"/>
              </w:rPr>
              <w:t>.</w:t>
            </w:r>
          </w:p>
        </w:tc>
      </w:tr>
      <w:tr w:rsidR="00F61DF9" w:rsidRPr="00CF1A49" w14:paraId="77406F2D" w14:textId="77777777" w:rsidTr="00F61DF9">
        <w:tc>
          <w:tcPr>
            <w:tcW w:w="9355" w:type="dxa"/>
            <w:tcMar>
              <w:top w:w="216" w:type="dxa"/>
            </w:tcMar>
          </w:tcPr>
          <w:p w14:paraId="280C3455" w14:textId="5CF3F55E" w:rsidR="005E3DFD" w:rsidRPr="005E3DFD" w:rsidRDefault="005E3DFD" w:rsidP="005E3DFD">
            <w:pPr>
              <w:tabs>
                <w:tab w:val="left" w:pos="345"/>
              </w:tabs>
              <w:autoSpaceDE w:val="0"/>
              <w:autoSpaceDN w:val="0"/>
              <w:adjustRightInd w:val="0"/>
              <w:spacing w:after="12" w:line="250" w:lineRule="auto"/>
              <w:ind w:left="360"/>
              <w:rPr>
                <w:rFonts w:ascii="Helvetica" w:hAnsi="Helvetica" w:cs="Helvetica"/>
                <w:color w:val="4C4C4C"/>
              </w:rPr>
            </w:pPr>
          </w:p>
        </w:tc>
      </w:tr>
    </w:tbl>
    <w:sdt>
      <w:sdtPr>
        <w:alias w:val="Education:"/>
        <w:tag w:val="Education:"/>
        <w:id w:val="-1908763273"/>
        <w:placeholder>
          <w:docPart w:val="F12C596638521343AF700E7D510C6AB6"/>
        </w:placeholder>
        <w:temporary/>
        <w:showingPlcHdr/>
        <w15:appearance w15:val="hidden"/>
      </w:sdtPr>
      <w:sdtEndPr/>
      <w:sdtContent>
        <w:p w14:paraId="7DF60A6E" w14:textId="77777777" w:rsidR="00DA59AA" w:rsidRPr="00CF1A49" w:rsidRDefault="00DA59AA" w:rsidP="0097790C">
          <w:pPr>
            <w:pStyle w:val="Heading1"/>
          </w:pPr>
          <w:r w:rsidRPr="00434BCC">
            <w:rPr>
              <w:color w:val="0070C0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FFEDBA6" w14:textId="77777777" w:rsidTr="00236780">
        <w:tc>
          <w:tcPr>
            <w:tcW w:w="9290" w:type="dxa"/>
          </w:tcPr>
          <w:p w14:paraId="62FB0C2E" w14:textId="40653E06" w:rsidR="001D0BF1" w:rsidRPr="00CF1A49" w:rsidRDefault="0008330E" w:rsidP="001D0BF1">
            <w:pPr>
              <w:pStyle w:val="Heading3"/>
              <w:contextualSpacing w:val="0"/>
              <w:outlineLvl w:val="2"/>
            </w:pPr>
            <w:r>
              <w:t>July 2018 – june 2022</w:t>
            </w:r>
          </w:p>
          <w:p w14:paraId="540F220B" w14:textId="1E8625E3" w:rsidR="001D0BF1" w:rsidRPr="00CF1A49" w:rsidRDefault="0008330E" w:rsidP="001D0BF1">
            <w:pPr>
              <w:pStyle w:val="Heading2"/>
              <w:contextualSpacing w:val="0"/>
              <w:outlineLvl w:val="1"/>
            </w:pPr>
            <w:r w:rsidRPr="0008330E">
              <w:rPr>
                <w:color w:val="000000" w:themeColor="text1"/>
              </w:rPr>
              <w:t>B. Tech in Mechatronics |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>Manipal university jaipur</w:t>
            </w:r>
          </w:p>
          <w:p w14:paraId="20C1EE3B" w14:textId="77777777" w:rsidR="0008330E" w:rsidRDefault="0008330E" w:rsidP="007538DC">
            <w:pPr>
              <w:contextualSpacing w:val="0"/>
            </w:pPr>
          </w:p>
          <w:p w14:paraId="0524386D" w14:textId="3F59234E" w:rsidR="007538DC" w:rsidRDefault="0008330E" w:rsidP="007538DC">
            <w:pPr>
              <w:contextualSpacing w:val="0"/>
              <w:rPr>
                <w:b/>
                <w:bCs/>
                <w:i/>
                <w:iCs/>
                <w:color w:val="000000" w:themeColor="text1"/>
              </w:rPr>
            </w:pPr>
            <w:r w:rsidRPr="0008330E">
              <w:rPr>
                <w:b/>
                <w:bCs/>
                <w:i/>
                <w:iCs/>
                <w:color w:val="000000" w:themeColor="text1"/>
              </w:rPr>
              <w:t>GPA:</w:t>
            </w:r>
            <w:r>
              <w:rPr>
                <w:b/>
                <w:bCs/>
                <w:i/>
                <w:iCs/>
                <w:color w:val="000000" w:themeColor="text1"/>
              </w:rPr>
              <w:t xml:space="preserve"> 8</w:t>
            </w:r>
            <w:r w:rsidR="000637D3">
              <w:rPr>
                <w:b/>
                <w:bCs/>
                <w:i/>
                <w:iCs/>
                <w:color w:val="000000" w:themeColor="text1"/>
              </w:rPr>
              <w:t>.02</w:t>
            </w:r>
            <w:r>
              <w:rPr>
                <w:b/>
                <w:bCs/>
                <w:i/>
                <w:iCs/>
                <w:color w:val="000000" w:themeColor="text1"/>
              </w:rPr>
              <w:t>/10</w:t>
            </w:r>
          </w:p>
          <w:p w14:paraId="0F61BA0F" w14:textId="77777777" w:rsidR="00236780" w:rsidRDefault="00762C19" w:rsidP="00236780">
            <w:pPr>
              <w:pStyle w:val="ListParagraph"/>
              <w:numPr>
                <w:ilvl w:val="0"/>
                <w:numId w:val="16"/>
              </w:numPr>
            </w:pPr>
            <w:r>
              <w:t>Control Systems</w:t>
            </w:r>
          </w:p>
          <w:p w14:paraId="0EF3C35F" w14:textId="26807651" w:rsidR="00236780" w:rsidRDefault="005E3DFD" w:rsidP="00236780">
            <w:pPr>
              <w:pStyle w:val="ListParagraph"/>
              <w:numPr>
                <w:ilvl w:val="0"/>
                <w:numId w:val="16"/>
              </w:numPr>
            </w:pPr>
            <w:r>
              <w:t>Embedded System Design</w:t>
            </w:r>
            <w:r w:rsidR="00236780">
              <w:t xml:space="preserve"> </w:t>
            </w:r>
          </w:p>
          <w:p w14:paraId="355C8768" w14:textId="529BAFF0" w:rsidR="005E3DFD" w:rsidRDefault="005E3DFD" w:rsidP="00FF1AF7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>Signals &amp; Sensors</w:t>
            </w:r>
          </w:p>
          <w:p w14:paraId="0333070F" w14:textId="00CD3606" w:rsidR="005E3DFD" w:rsidRDefault="005E3DFD" w:rsidP="00FF1AF7">
            <w:pPr>
              <w:pStyle w:val="ListParagraph"/>
              <w:numPr>
                <w:ilvl w:val="0"/>
                <w:numId w:val="16"/>
              </w:numPr>
            </w:pPr>
            <w:r>
              <w:t>Industrial Robotics</w:t>
            </w:r>
          </w:p>
          <w:p w14:paraId="03F5DB79" w14:textId="77777777" w:rsidR="005E3DFD" w:rsidRDefault="005E3DFD" w:rsidP="0008330E">
            <w:pPr>
              <w:pStyle w:val="ListParagraph"/>
              <w:numPr>
                <w:ilvl w:val="0"/>
                <w:numId w:val="16"/>
              </w:numPr>
            </w:pPr>
            <w:r>
              <w:t>Robot Path Planning and Control</w:t>
            </w:r>
          </w:p>
          <w:p w14:paraId="55A7F805" w14:textId="7BF9DC0D" w:rsidR="005E3DFD" w:rsidRDefault="005E3DFD" w:rsidP="005E3DFD">
            <w:pPr>
              <w:pStyle w:val="ListParagraph"/>
              <w:numPr>
                <w:ilvl w:val="0"/>
                <w:numId w:val="16"/>
              </w:numPr>
            </w:pPr>
            <w:r>
              <w:t>Artificial Intelligence</w:t>
            </w:r>
          </w:p>
          <w:p w14:paraId="3B7BD410" w14:textId="77777777" w:rsidR="0092638E" w:rsidRDefault="0092638E" w:rsidP="0092638E">
            <w:pPr>
              <w:pStyle w:val="ListParagraph"/>
            </w:pPr>
          </w:p>
          <w:p w14:paraId="55F97882" w14:textId="77777777" w:rsidR="0092638E" w:rsidRDefault="005E3DFD" w:rsidP="00236780">
            <w:r>
              <w:t xml:space="preserve">Additional </w:t>
            </w:r>
            <w:r w:rsidR="0092638E">
              <w:t>coursework</w:t>
            </w:r>
            <w:r>
              <w:t>: Cybersecurity</w:t>
            </w:r>
            <w:r w:rsidR="00236780">
              <w:t xml:space="preserve"> &amp;</w:t>
            </w:r>
            <w:r>
              <w:t xml:space="preserve"> Cryptography, </w:t>
            </w:r>
            <w:r w:rsidR="00236780">
              <w:t xml:space="preserve">Object Oriented Programming, </w:t>
            </w:r>
          </w:p>
          <w:p w14:paraId="6399D7F6" w14:textId="157F76B3" w:rsidR="00236780" w:rsidRPr="0008330E" w:rsidRDefault="00236780" w:rsidP="00236780">
            <w:r>
              <w:t xml:space="preserve">Data Structures &amp; Algorithms </w:t>
            </w:r>
          </w:p>
        </w:tc>
      </w:tr>
    </w:tbl>
    <w:p w14:paraId="47969A9B" w14:textId="77B5F67C" w:rsidR="00D47606" w:rsidRPr="00434BCC" w:rsidRDefault="00A634D0" w:rsidP="00A634D0">
      <w:pPr>
        <w:pStyle w:val="Heading1"/>
        <w:rPr>
          <w:color w:val="0070C0"/>
        </w:rPr>
      </w:pPr>
      <w:r>
        <w:rPr>
          <w:color w:val="0070C0"/>
        </w:rPr>
        <w:lastRenderedPageBreak/>
        <w:t>project</w:t>
      </w:r>
      <w:r w:rsidRPr="00434BCC">
        <w:rPr>
          <w:color w:val="0070C0"/>
        </w:rPr>
        <w:t>s</w:t>
      </w:r>
    </w:p>
    <w:tbl>
      <w:tblPr>
        <w:tblStyle w:val="TableGrid"/>
        <w:tblW w:w="8391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646"/>
        <w:gridCol w:w="5023"/>
      </w:tblGrid>
      <w:tr w:rsidR="00B737D6" w:rsidRPr="00B737D6" w14:paraId="66F61D2A" w14:textId="77777777" w:rsidTr="00B737D6">
        <w:tc>
          <w:tcPr>
            <w:tcW w:w="10646" w:type="dxa"/>
          </w:tcPr>
          <w:tbl>
            <w:tblPr>
              <w:tblStyle w:val="TableGrid"/>
              <w:tblW w:w="10060" w:type="dxa"/>
              <w:tblLook w:val="0400" w:firstRow="0" w:lastRow="0" w:firstColumn="0" w:lastColumn="0" w:noHBand="0" w:noVBand="1"/>
            </w:tblPr>
            <w:tblGrid>
              <w:gridCol w:w="3681"/>
              <w:gridCol w:w="6379"/>
            </w:tblGrid>
            <w:tr w:rsidR="00B737D6" w14:paraId="45E2E1F4" w14:textId="77777777" w:rsidTr="00B737D6">
              <w:trPr>
                <w:trHeight w:val="428"/>
              </w:trPr>
              <w:tc>
                <w:tcPr>
                  <w:tcW w:w="3681" w:type="dxa"/>
                </w:tcPr>
                <w:p w14:paraId="0AC9CA93" w14:textId="77777777" w:rsidR="00B737D6" w:rsidRPr="004B50F8" w:rsidRDefault="00B737D6" w:rsidP="00B737D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center"/>
                    <w:rPr>
                      <w:bCs/>
                      <w:color w:val="404040" w:themeColor="text1" w:themeTint="BF"/>
                      <w:sz w:val="20"/>
                      <w:szCs w:val="20"/>
                    </w:rPr>
                  </w:pPr>
                  <w:r w:rsidRPr="004B50F8">
                    <w:rPr>
                      <w:bCs/>
                      <w:color w:val="404040" w:themeColor="text1" w:themeTint="BF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6379" w:type="dxa"/>
                </w:tcPr>
                <w:p w14:paraId="7A6D159B" w14:textId="77777777" w:rsidR="00B737D6" w:rsidRPr="004B50F8" w:rsidRDefault="00B737D6" w:rsidP="00B737D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center"/>
                    <w:rPr>
                      <w:bCs/>
                      <w:color w:val="404040" w:themeColor="text1" w:themeTint="BF"/>
                      <w:sz w:val="20"/>
                      <w:szCs w:val="20"/>
                    </w:rPr>
                  </w:pPr>
                  <w:r w:rsidRPr="004B50F8">
                    <w:rPr>
                      <w:bCs/>
                      <w:color w:val="404040" w:themeColor="text1" w:themeTint="BF"/>
                      <w:sz w:val="20"/>
                      <w:szCs w:val="20"/>
                    </w:rPr>
                    <w:t>Description</w:t>
                  </w:r>
                </w:p>
              </w:tc>
            </w:tr>
            <w:tr w:rsidR="00B737D6" w14:paraId="09FC387E" w14:textId="77777777" w:rsidTr="00B737D6">
              <w:trPr>
                <w:trHeight w:val="442"/>
              </w:trPr>
              <w:tc>
                <w:tcPr>
                  <w:tcW w:w="3681" w:type="dxa"/>
                </w:tcPr>
                <w:p w14:paraId="2C033737" w14:textId="77777777" w:rsidR="00B737D6" w:rsidRPr="004B50F8" w:rsidRDefault="00B737D6" w:rsidP="00B737D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Arial" w:hAnsi="Arial" w:cs="Arial"/>
                      <w:iCs/>
                      <w:color w:val="404040" w:themeColor="text1" w:themeTint="BF"/>
                      <w:sz w:val="20"/>
                      <w:szCs w:val="20"/>
                    </w:rPr>
                  </w:pPr>
                  <w:r w:rsidRPr="004B50F8">
                    <w:rPr>
                      <w:rFonts w:ascii="Arial" w:hAnsi="Arial" w:cs="Arial"/>
                      <w:iCs/>
                      <w:color w:val="404040" w:themeColor="text1" w:themeTint="BF"/>
                      <w:sz w:val="20"/>
                      <w:szCs w:val="20"/>
                    </w:rPr>
                    <w:t>Covid-19 Data Analysis</w:t>
                  </w:r>
                </w:p>
              </w:tc>
              <w:tc>
                <w:tcPr>
                  <w:tcW w:w="6379" w:type="dxa"/>
                </w:tcPr>
                <w:p w14:paraId="3F239FE8" w14:textId="77777777" w:rsidR="00B737D6" w:rsidRPr="004B50F8" w:rsidRDefault="00B737D6" w:rsidP="00B737D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Arial" w:hAnsi="Arial" w:cs="Arial"/>
                      <w:iCs/>
                      <w:color w:val="404040" w:themeColor="text1" w:themeTint="BF"/>
                      <w:sz w:val="20"/>
                      <w:szCs w:val="20"/>
                    </w:rPr>
                  </w:pPr>
                  <w:r w:rsidRPr="004B50F8">
                    <w:rPr>
                      <w:rFonts w:ascii="Arial" w:hAnsi="Arial" w:cs="Arial"/>
                      <w:iCs/>
                      <w:color w:val="404040" w:themeColor="text1" w:themeTint="BF"/>
                      <w:sz w:val="20"/>
                      <w:szCs w:val="20"/>
                    </w:rPr>
                    <w:t>Made a data analysis and data visualization project on Covid-19 data to find the areas, locations with less oxygen supply and to provide them necessary oxygen</w:t>
                  </w:r>
                </w:p>
                <w:p w14:paraId="126A1033" w14:textId="500DDEA7" w:rsidR="00B737D6" w:rsidRPr="004B50F8" w:rsidRDefault="00B737D6" w:rsidP="00B737D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Arial" w:hAnsi="Arial" w:cs="Arial"/>
                      <w:iCs/>
                      <w:color w:val="404040" w:themeColor="text1" w:themeTint="BF"/>
                      <w:sz w:val="20"/>
                      <w:szCs w:val="20"/>
                    </w:rPr>
                  </w:pPr>
                </w:p>
              </w:tc>
            </w:tr>
            <w:tr w:rsidR="00B737D6" w14:paraId="61C2B83A" w14:textId="77777777" w:rsidTr="00B737D6">
              <w:trPr>
                <w:trHeight w:val="428"/>
              </w:trPr>
              <w:tc>
                <w:tcPr>
                  <w:tcW w:w="3681" w:type="dxa"/>
                </w:tcPr>
                <w:p w14:paraId="2C0FE396" w14:textId="77777777" w:rsidR="00B737D6" w:rsidRPr="004B50F8" w:rsidRDefault="00B737D6" w:rsidP="00B737D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</w:pPr>
                  <w:r w:rsidRPr="004B50F8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  <w:t>Robotic arm</w:t>
                  </w:r>
                </w:p>
              </w:tc>
              <w:tc>
                <w:tcPr>
                  <w:tcW w:w="6379" w:type="dxa"/>
                </w:tcPr>
                <w:p w14:paraId="0F435BE2" w14:textId="77777777" w:rsidR="00B737D6" w:rsidRPr="004B50F8" w:rsidRDefault="00B737D6" w:rsidP="00B737D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</w:pPr>
                  <w:r w:rsidRPr="004B50F8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  <w:t>Designed a robotic arm to pick and place objects, and to replicate the same positions without any error</w:t>
                  </w:r>
                </w:p>
                <w:p w14:paraId="789AB29A" w14:textId="54BA6F0E" w:rsidR="00B737D6" w:rsidRPr="004B50F8" w:rsidRDefault="00B737D6" w:rsidP="00B737D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</w:pPr>
                </w:p>
              </w:tc>
            </w:tr>
            <w:tr w:rsidR="00B737D6" w14:paraId="6E922072" w14:textId="77777777" w:rsidTr="00B737D6">
              <w:trPr>
                <w:trHeight w:val="1060"/>
              </w:trPr>
              <w:tc>
                <w:tcPr>
                  <w:tcW w:w="3681" w:type="dxa"/>
                </w:tcPr>
                <w:p w14:paraId="062273B2" w14:textId="77777777" w:rsidR="00B737D6" w:rsidRPr="004B50F8" w:rsidRDefault="00B737D6" w:rsidP="00B737D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</w:pPr>
                  <w:r w:rsidRPr="004B50F8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  <w:t>Health Monitor</w:t>
                  </w:r>
                </w:p>
                <w:p w14:paraId="72BD3958" w14:textId="77777777" w:rsidR="00B737D6" w:rsidRPr="004B50F8" w:rsidRDefault="00B737D6" w:rsidP="00B737D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</w:pPr>
                </w:p>
                <w:p w14:paraId="604DE252" w14:textId="77777777" w:rsidR="00B737D6" w:rsidRPr="004B50F8" w:rsidRDefault="00B737D6" w:rsidP="00B737D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</w:pPr>
                </w:p>
              </w:tc>
              <w:tc>
                <w:tcPr>
                  <w:tcW w:w="6379" w:type="dxa"/>
                </w:tcPr>
                <w:p w14:paraId="26F05FA6" w14:textId="77777777" w:rsidR="00B737D6" w:rsidRPr="004B50F8" w:rsidRDefault="00B737D6" w:rsidP="00B737D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</w:pPr>
                  <w:r w:rsidRPr="004B50F8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  <w:t>Designed a website which displayed data, recorded by the sensors body temperature, oxygen levels and pulse rate and store them in a database</w:t>
                  </w:r>
                </w:p>
              </w:tc>
            </w:tr>
            <w:tr w:rsidR="00B737D6" w14:paraId="7123379B" w14:textId="77777777" w:rsidTr="00B737D6">
              <w:trPr>
                <w:trHeight w:val="1029"/>
              </w:trPr>
              <w:tc>
                <w:tcPr>
                  <w:tcW w:w="3681" w:type="dxa"/>
                </w:tcPr>
                <w:p w14:paraId="76F397A4" w14:textId="77777777" w:rsidR="00B737D6" w:rsidRPr="004B50F8" w:rsidRDefault="00B737D6" w:rsidP="00B737D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</w:pPr>
                  <w:r w:rsidRPr="004B50F8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  <w:t>Speech Recognition using LABVIEW</w:t>
                  </w:r>
                </w:p>
              </w:tc>
              <w:tc>
                <w:tcPr>
                  <w:tcW w:w="6379" w:type="dxa"/>
                </w:tcPr>
                <w:p w14:paraId="7A0D73DF" w14:textId="77777777" w:rsidR="00B737D6" w:rsidRPr="004B50F8" w:rsidRDefault="00B737D6" w:rsidP="00B737D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</w:pPr>
                  <w:r w:rsidRPr="004B50F8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  <w:t>Designed a system which understands human language and follows the command given by the user like to toggle the switch or to turn led on</w:t>
                  </w:r>
                </w:p>
              </w:tc>
            </w:tr>
            <w:tr w:rsidR="00B737D6" w14:paraId="5E2D071C" w14:textId="77777777" w:rsidTr="00B737D6">
              <w:trPr>
                <w:trHeight w:val="428"/>
              </w:trPr>
              <w:tc>
                <w:tcPr>
                  <w:tcW w:w="3681" w:type="dxa"/>
                </w:tcPr>
                <w:p w14:paraId="6F19306A" w14:textId="77777777" w:rsidR="00B737D6" w:rsidRPr="004B50F8" w:rsidRDefault="00B737D6" w:rsidP="00B737D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</w:pPr>
                  <w:r w:rsidRPr="004B50F8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  <w:t>Automatic door opener</w:t>
                  </w:r>
                </w:p>
              </w:tc>
              <w:tc>
                <w:tcPr>
                  <w:tcW w:w="6379" w:type="dxa"/>
                </w:tcPr>
                <w:p w14:paraId="34633D22" w14:textId="51DC647E" w:rsidR="004B50F8" w:rsidRPr="004B50F8" w:rsidRDefault="00B737D6" w:rsidP="00B737D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</w:pPr>
                  <w:r w:rsidRPr="004B50F8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  <w:t>A door with a sensor attached to it to detect the presence of a person/animal to open the door without us needing to touch the knob</w:t>
                  </w:r>
                </w:p>
              </w:tc>
            </w:tr>
          </w:tbl>
          <w:p w14:paraId="5542CF52" w14:textId="77777777" w:rsidR="00B737D6" w:rsidRPr="00B737D6" w:rsidRDefault="00B737D6" w:rsidP="00B73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5023" w:type="dxa"/>
          </w:tcPr>
          <w:p w14:paraId="7F186C0D" w14:textId="77777777" w:rsidR="00B737D6" w:rsidRPr="00B737D6" w:rsidRDefault="00B737D6" w:rsidP="00B737D6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428574A1" w14:textId="77777777" w:rsidR="004B50F8" w:rsidRDefault="004B50F8" w:rsidP="00AA6AAB">
      <w:pPr>
        <w:pStyle w:val="Heading1"/>
        <w:rPr>
          <w:color w:val="0070C0"/>
        </w:rPr>
      </w:pPr>
    </w:p>
    <w:p w14:paraId="1A8AB2C1" w14:textId="0F080A72" w:rsidR="00AA6AAB" w:rsidRPr="00434BCC" w:rsidRDefault="00AA6AAB" w:rsidP="00AA6AAB">
      <w:pPr>
        <w:pStyle w:val="Heading1"/>
        <w:rPr>
          <w:color w:val="0070C0"/>
        </w:rPr>
      </w:pPr>
      <w:r w:rsidRPr="00434BCC">
        <w:rPr>
          <w:color w:val="0070C0"/>
        </w:rPr>
        <w:t>Skills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684"/>
      </w:tblGrid>
      <w:tr w:rsidR="00AA6AAB" w:rsidRPr="00CF1A49" w14:paraId="0070B743" w14:textId="77777777" w:rsidTr="00AB6A6D">
        <w:tc>
          <w:tcPr>
            <w:tcW w:w="9290" w:type="dxa"/>
          </w:tcPr>
          <w:tbl>
            <w:tblPr>
              <w:tblStyle w:val="TableGrid"/>
              <w:tblW w:w="9108" w:type="dxa"/>
              <w:tblLook w:val="0000" w:firstRow="0" w:lastRow="0" w:firstColumn="0" w:lastColumn="0" w:noHBand="0" w:noVBand="0"/>
            </w:tblPr>
            <w:tblGrid>
              <w:gridCol w:w="3531"/>
              <w:gridCol w:w="3131"/>
              <w:gridCol w:w="2446"/>
            </w:tblGrid>
            <w:tr w:rsidR="00AA6AAB" w:rsidRPr="00434BCC" w14:paraId="3D804240" w14:textId="77777777" w:rsidTr="00BB6C13">
              <w:tc>
                <w:tcPr>
                  <w:tcW w:w="3531" w:type="dxa"/>
                </w:tcPr>
                <w:p w14:paraId="55F85859" w14:textId="77777777" w:rsidR="00AA6AAB" w:rsidRDefault="00AA6AAB" w:rsidP="00AB6A6D">
                  <w:pPr>
                    <w:autoSpaceDE w:val="0"/>
                    <w:autoSpaceDN w:val="0"/>
                    <w:adjustRightInd w:val="0"/>
                    <w:spacing w:line="259" w:lineRule="auto"/>
                    <w:rPr>
                      <w:rFonts w:ascii="Times New Roman" w:hAnsi="Times New Roman" w:cs="Times New Roman"/>
                      <w:color w:val="000000"/>
                      <w:u w:color="595959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i/>
                      <w:iCs/>
                      <w:color w:val="595959"/>
                      <w:u w:val="single" w:color="595959"/>
                    </w:rPr>
                    <w:t>Programming languages</w:t>
                  </w:r>
                  <w:r>
                    <w:rPr>
                      <w:rFonts w:ascii="Helvetica" w:hAnsi="Helvetica" w:cs="Helvetica"/>
                      <w:b/>
                      <w:bCs/>
                      <w:i/>
                      <w:iCs/>
                      <w:color w:val="595959"/>
                      <w:u w:color="595959"/>
                    </w:rPr>
                    <w:t xml:space="preserve"> </w:t>
                  </w:r>
                </w:p>
                <w:p w14:paraId="33623E0D" w14:textId="77777777" w:rsidR="00AA6AAB" w:rsidRDefault="00AA6AAB" w:rsidP="00AB6A6D">
                  <w:pPr>
                    <w:autoSpaceDE w:val="0"/>
                    <w:autoSpaceDN w:val="0"/>
                    <w:adjustRightInd w:val="0"/>
                    <w:spacing w:line="259" w:lineRule="auto"/>
                    <w:rPr>
                      <w:rFonts w:ascii="Times New Roman" w:hAnsi="Times New Roman" w:cs="Times New Roman"/>
                      <w:color w:val="000000"/>
                      <w:u w:color="595959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959"/>
                      <w:sz w:val="20"/>
                      <w:szCs w:val="20"/>
                      <w:u w:color="595959"/>
                    </w:rPr>
                    <w:t xml:space="preserve"> </w:t>
                  </w:r>
                </w:p>
                <w:p w14:paraId="5AF34BE4" w14:textId="77777777" w:rsidR="00AA6AAB" w:rsidRDefault="00AA6AAB" w:rsidP="00AB6A6D">
                  <w:pPr>
                    <w:autoSpaceDE w:val="0"/>
                    <w:autoSpaceDN w:val="0"/>
                    <w:adjustRightInd w:val="0"/>
                    <w:spacing w:line="259" w:lineRule="auto"/>
                    <w:rPr>
                      <w:rFonts w:ascii="Times New Roman" w:hAnsi="Times New Roman" w:cs="Times New Roman"/>
                      <w:color w:val="000000"/>
                      <w:u w:color="595959"/>
                    </w:rPr>
                  </w:pPr>
                  <w:r>
                    <w:rPr>
                      <w:rFonts w:ascii="Arial" w:hAnsi="Arial" w:cs="Arial"/>
                      <w:color w:val="595959"/>
                      <w:sz w:val="20"/>
                      <w:szCs w:val="20"/>
                      <w:u w:color="595959"/>
                    </w:rPr>
                    <w:t xml:space="preserve">C, C++, R, Python, SQL, </w:t>
                  </w:r>
                </w:p>
                <w:p w14:paraId="5857B6CA" w14:textId="77777777" w:rsidR="00AA6AAB" w:rsidRDefault="00AA6AAB" w:rsidP="00AB6A6D">
                  <w:pPr>
                    <w:rPr>
                      <w:rFonts w:ascii="Arial" w:hAnsi="Arial" w:cs="Arial"/>
                      <w:color w:val="595959"/>
                      <w:sz w:val="20"/>
                      <w:szCs w:val="20"/>
                      <w:u w:color="595959"/>
                    </w:rPr>
                  </w:pPr>
                  <w:r>
                    <w:rPr>
                      <w:rFonts w:ascii="Arial" w:hAnsi="Arial" w:cs="Arial"/>
                      <w:color w:val="595959"/>
                      <w:sz w:val="20"/>
                      <w:szCs w:val="20"/>
                      <w:u w:color="595959"/>
                    </w:rPr>
                    <w:t>MongoDB, HTML/CSS, MATLAB</w:t>
                  </w:r>
                  <w:r w:rsidR="001A6E07">
                    <w:rPr>
                      <w:rFonts w:ascii="Arial" w:hAnsi="Arial" w:cs="Arial"/>
                      <w:color w:val="595959"/>
                      <w:sz w:val="20"/>
                      <w:szCs w:val="20"/>
                      <w:u w:color="595959"/>
                    </w:rPr>
                    <w:t>,</w:t>
                  </w:r>
                </w:p>
                <w:p w14:paraId="42B35B7F" w14:textId="31598232" w:rsidR="001A6E07" w:rsidRPr="001A6E07" w:rsidRDefault="001A6E07" w:rsidP="00AB6A6D">
                  <w:pPr>
                    <w:rPr>
                      <w:rFonts w:ascii="Arial" w:hAnsi="Arial" w:cs="Arial"/>
                    </w:rPr>
                  </w:pPr>
                  <w:r w:rsidRPr="001A6E07">
                    <w:rPr>
                      <w:rFonts w:ascii="Arial" w:hAnsi="Arial" w:cs="Arial"/>
                    </w:rPr>
                    <w:t>ROS</w:t>
                  </w:r>
                  <w:r w:rsidR="001E7136">
                    <w:rPr>
                      <w:rFonts w:ascii="Arial" w:hAnsi="Arial" w:cs="Arial"/>
                    </w:rPr>
                    <w:t>, Django</w:t>
                  </w:r>
                  <w:r w:rsidR="0019058C">
                    <w:rPr>
                      <w:rFonts w:ascii="Arial" w:hAnsi="Arial" w:cs="Arial"/>
                    </w:rPr>
                    <w:t>, JSON</w:t>
                  </w:r>
                </w:p>
              </w:tc>
              <w:tc>
                <w:tcPr>
                  <w:tcW w:w="3131" w:type="dxa"/>
                </w:tcPr>
                <w:p w14:paraId="75C9DFAA" w14:textId="77777777" w:rsidR="00AA6AAB" w:rsidRDefault="00AA6AAB" w:rsidP="00AB6A6D">
                  <w:pPr>
                    <w:autoSpaceDE w:val="0"/>
                    <w:autoSpaceDN w:val="0"/>
                    <w:adjustRightInd w:val="0"/>
                    <w:spacing w:line="259" w:lineRule="auto"/>
                    <w:rPr>
                      <w:rFonts w:ascii="Times New Roman" w:hAnsi="Times New Roman" w:cs="Times New Roman"/>
                      <w:color w:val="000000"/>
                      <w:u w:color="595959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i/>
                      <w:iCs/>
                      <w:color w:val="595959"/>
                      <w:u w:val="single" w:color="595959"/>
                    </w:rPr>
                    <w:t>Software skills</w:t>
                  </w:r>
                  <w:r>
                    <w:rPr>
                      <w:rFonts w:ascii="Arial" w:hAnsi="Arial" w:cs="Arial"/>
                      <w:b/>
                      <w:bCs/>
                      <w:color w:val="595959"/>
                      <w:sz w:val="20"/>
                      <w:szCs w:val="20"/>
                      <w:u w:color="595959"/>
                    </w:rPr>
                    <w:t xml:space="preserve"> </w:t>
                  </w:r>
                </w:p>
                <w:p w14:paraId="5C96765D" w14:textId="77777777" w:rsidR="00AA6AAB" w:rsidRDefault="00AA6AAB" w:rsidP="00AB6A6D">
                  <w:pPr>
                    <w:autoSpaceDE w:val="0"/>
                    <w:autoSpaceDN w:val="0"/>
                    <w:adjustRightInd w:val="0"/>
                    <w:spacing w:line="259" w:lineRule="auto"/>
                    <w:rPr>
                      <w:rFonts w:ascii="Times New Roman" w:hAnsi="Times New Roman" w:cs="Times New Roman"/>
                      <w:color w:val="000000"/>
                      <w:u w:color="595959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959"/>
                      <w:sz w:val="20"/>
                      <w:szCs w:val="20"/>
                      <w:u w:color="595959"/>
                    </w:rPr>
                    <w:t xml:space="preserve"> </w:t>
                  </w:r>
                </w:p>
                <w:p w14:paraId="60B7ACFB" w14:textId="77777777" w:rsidR="001A6E07" w:rsidRDefault="00AA6AAB" w:rsidP="00AB6A6D">
                  <w:pPr>
                    <w:autoSpaceDE w:val="0"/>
                    <w:autoSpaceDN w:val="0"/>
                    <w:adjustRightInd w:val="0"/>
                    <w:spacing w:line="259" w:lineRule="auto"/>
                    <w:rPr>
                      <w:rFonts w:ascii="Arial" w:hAnsi="Arial" w:cs="Arial"/>
                      <w:color w:val="595959"/>
                      <w:sz w:val="20"/>
                      <w:szCs w:val="20"/>
                      <w:u w:color="595959"/>
                    </w:rPr>
                  </w:pPr>
                  <w:r>
                    <w:rPr>
                      <w:rFonts w:ascii="Arial" w:hAnsi="Arial" w:cs="Arial"/>
                      <w:color w:val="595959"/>
                      <w:sz w:val="20"/>
                      <w:szCs w:val="20"/>
                      <w:u w:color="595959"/>
                    </w:rPr>
                    <w:t>Microsoft Office, Data Visualization, Data Analysis, Machine Learning,</w:t>
                  </w:r>
                  <w:r>
                    <w:rPr>
                      <w:rFonts w:ascii="Helvetica" w:hAnsi="Helvetica" w:cs="Helvetica"/>
                      <w:color w:val="000000"/>
                      <w:u w:color="595959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595959"/>
                      <w:sz w:val="20"/>
                      <w:szCs w:val="20"/>
                      <w:u w:color="595959"/>
                    </w:rPr>
                    <w:t>Tableau,</w:t>
                  </w:r>
                </w:p>
                <w:p w14:paraId="098AB475" w14:textId="2AE25E81" w:rsidR="00AA6AAB" w:rsidRPr="00BB6C13" w:rsidRDefault="001E7136" w:rsidP="00AB6A6D">
                  <w:pPr>
                    <w:autoSpaceDE w:val="0"/>
                    <w:autoSpaceDN w:val="0"/>
                    <w:adjustRightInd w:val="0"/>
                    <w:spacing w:line="259" w:lineRule="auto"/>
                    <w:rPr>
                      <w:rFonts w:ascii="Times New Roman" w:hAnsi="Times New Roman" w:cs="Times New Roman"/>
                      <w:color w:val="000000"/>
                      <w:u w:color="595959"/>
                    </w:rPr>
                  </w:pPr>
                  <w:r>
                    <w:rPr>
                      <w:rFonts w:ascii="Arial" w:hAnsi="Arial" w:cs="Arial"/>
                      <w:color w:val="595959"/>
                      <w:sz w:val="20"/>
                      <w:szCs w:val="20"/>
                      <w:u w:color="595959"/>
                    </w:rPr>
                    <w:t>API</w:t>
                  </w:r>
                  <w:r w:rsidR="00AA6AAB">
                    <w:rPr>
                      <w:rFonts w:ascii="Arial" w:hAnsi="Arial" w:cs="Arial"/>
                      <w:color w:val="595959"/>
                      <w:sz w:val="20"/>
                      <w:szCs w:val="20"/>
                      <w:u w:color="595959"/>
                    </w:rPr>
                    <w:t>,</w:t>
                  </w:r>
                  <w:r w:rsidR="001A6E07">
                    <w:rPr>
                      <w:rFonts w:ascii="Arial" w:hAnsi="Arial" w:cs="Arial"/>
                      <w:color w:val="595959"/>
                      <w:sz w:val="20"/>
                      <w:szCs w:val="20"/>
                      <w:u w:color="595959"/>
                    </w:rPr>
                    <w:t xml:space="preserve"> </w:t>
                  </w:r>
                  <w:r w:rsidR="00AA6AAB">
                    <w:rPr>
                      <w:rFonts w:ascii="Arial" w:hAnsi="Arial" w:cs="Arial"/>
                      <w:color w:val="595959"/>
                      <w:sz w:val="20"/>
                      <w:szCs w:val="20"/>
                      <w:u w:color="595959"/>
                    </w:rPr>
                    <w:t>Git, LINUX, Object</w:t>
                  </w:r>
                </w:p>
                <w:p w14:paraId="29399544" w14:textId="77777777" w:rsidR="00AA6AAB" w:rsidRPr="00434BCC" w:rsidRDefault="00AA6AAB" w:rsidP="00AB6A6D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Arial" w:hAnsi="Arial" w:cs="Arial"/>
                      <w:color w:val="595959"/>
                      <w:sz w:val="20"/>
                      <w:szCs w:val="20"/>
                      <w:u w:color="595959"/>
                    </w:rPr>
                    <w:t>Oriented Programming</w:t>
                  </w:r>
                </w:p>
              </w:tc>
              <w:tc>
                <w:tcPr>
                  <w:tcW w:w="2446" w:type="dxa"/>
                </w:tcPr>
                <w:p w14:paraId="2120245A" w14:textId="77777777" w:rsidR="00AA6AAB" w:rsidRDefault="00AA6AAB" w:rsidP="00AB6A6D">
                  <w:pPr>
                    <w:autoSpaceDE w:val="0"/>
                    <w:autoSpaceDN w:val="0"/>
                    <w:adjustRightInd w:val="0"/>
                    <w:spacing w:line="259" w:lineRule="auto"/>
                    <w:rPr>
                      <w:rFonts w:ascii="Times New Roman" w:hAnsi="Times New Roman" w:cs="Times New Roman"/>
                      <w:color w:val="000000"/>
                      <w:u w:color="595959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i/>
                      <w:iCs/>
                      <w:color w:val="595959"/>
                      <w:u w:val="single" w:color="595959"/>
                    </w:rPr>
                    <w:t>Soft Skills</w:t>
                  </w:r>
                  <w:r>
                    <w:rPr>
                      <w:rFonts w:ascii="Helvetica" w:hAnsi="Helvetica" w:cs="Helvetica"/>
                      <w:b/>
                      <w:bCs/>
                      <w:i/>
                      <w:iCs/>
                      <w:color w:val="595959"/>
                      <w:u w:color="595959"/>
                    </w:rPr>
                    <w:t xml:space="preserve"> </w:t>
                  </w:r>
                </w:p>
                <w:p w14:paraId="691F5195" w14:textId="77777777" w:rsidR="00AA6AAB" w:rsidRDefault="00AA6AAB" w:rsidP="00AB6A6D">
                  <w:pPr>
                    <w:autoSpaceDE w:val="0"/>
                    <w:autoSpaceDN w:val="0"/>
                    <w:adjustRightInd w:val="0"/>
                    <w:spacing w:line="259" w:lineRule="auto"/>
                    <w:rPr>
                      <w:rFonts w:ascii="Times New Roman" w:hAnsi="Times New Roman" w:cs="Times New Roman"/>
                      <w:color w:val="000000"/>
                      <w:u w:color="595959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959"/>
                      <w:sz w:val="20"/>
                      <w:szCs w:val="20"/>
                      <w:u w:color="595959"/>
                    </w:rPr>
                    <w:t xml:space="preserve"> </w:t>
                  </w:r>
                </w:p>
                <w:p w14:paraId="7F5D36AE" w14:textId="5F8C6B03" w:rsidR="006E2479" w:rsidRDefault="006E2479" w:rsidP="00AB6A6D">
                  <w:pPr>
                    <w:autoSpaceDE w:val="0"/>
                    <w:autoSpaceDN w:val="0"/>
                    <w:adjustRightInd w:val="0"/>
                    <w:spacing w:line="259" w:lineRule="auto"/>
                    <w:rPr>
                      <w:rFonts w:ascii="Arial" w:hAnsi="Arial" w:cs="Arial"/>
                      <w:color w:val="595959"/>
                      <w:sz w:val="20"/>
                      <w:szCs w:val="20"/>
                      <w:u w:color="595959"/>
                    </w:rPr>
                  </w:pPr>
                  <w:r>
                    <w:rPr>
                      <w:rFonts w:ascii="Arial" w:hAnsi="Arial" w:cs="Arial"/>
                      <w:color w:val="595959"/>
                      <w:sz w:val="20"/>
                      <w:szCs w:val="20"/>
                      <w:u w:color="595959"/>
                    </w:rPr>
                    <w:t>Adaptability</w:t>
                  </w:r>
                </w:p>
                <w:p w14:paraId="5FAC04C1" w14:textId="5A428DB6" w:rsidR="00AA6AAB" w:rsidRPr="00A10A4C" w:rsidRDefault="00AA6AAB" w:rsidP="00AB6A6D">
                  <w:pPr>
                    <w:autoSpaceDE w:val="0"/>
                    <w:autoSpaceDN w:val="0"/>
                    <w:adjustRightInd w:val="0"/>
                    <w:spacing w:line="259" w:lineRule="auto"/>
                    <w:rPr>
                      <w:rFonts w:ascii="Arial" w:hAnsi="Arial" w:cs="Arial"/>
                      <w:color w:val="595959"/>
                      <w:sz w:val="20"/>
                      <w:szCs w:val="20"/>
                      <w:u w:color="595959"/>
                    </w:rPr>
                  </w:pPr>
                  <w:r>
                    <w:rPr>
                      <w:rFonts w:ascii="Arial" w:hAnsi="Arial" w:cs="Arial"/>
                      <w:color w:val="595959"/>
                      <w:sz w:val="20"/>
                      <w:szCs w:val="20"/>
                      <w:u w:color="595959"/>
                    </w:rPr>
                    <w:t>Effectiv</w:t>
                  </w:r>
                  <w:r w:rsidR="006E2479">
                    <w:rPr>
                      <w:rFonts w:ascii="Arial" w:hAnsi="Arial" w:cs="Arial"/>
                      <w:color w:val="595959"/>
                      <w:sz w:val="20"/>
                      <w:szCs w:val="20"/>
                      <w:u w:color="595959"/>
                    </w:rPr>
                    <w:t>e</w:t>
                  </w:r>
                  <w:r w:rsidR="00BB6C13">
                    <w:rPr>
                      <w:rFonts w:ascii="Arial" w:hAnsi="Arial" w:cs="Arial"/>
                      <w:color w:val="595959"/>
                      <w:sz w:val="20"/>
                      <w:szCs w:val="20"/>
                      <w:u w:color="595959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595959"/>
                      <w:sz w:val="20"/>
                      <w:szCs w:val="20"/>
                      <w:u w:color="595959"/>
                    </w:rPr>
                    <w:t>communication</w:t>
                  </w:r>
                </w:p>
                <w:p w14:paraId="653F41AB" w14:textId="3E2B7DE7" w:rsidR="00AA6AAB" w:rsidRDefault="00AA6AAB" w:rsidP="00AB6A6D">
                  <w:pPr>
                    <w:autoSpaceDE w:val="0"/>
                    <w:autoSpaceDN w:val="0"/>
                    <w:adjustRightInd w:val="0"/>
                    <w:spacing w:line="259" w:lineRule="auto"/>
                    <w:rPr>
                      <w:rFonts w:ascii="Times New Roman" w:hAnsi="Times New Roman" w:cs="Times New Roman"/>
                      <w:color w:val="000000"/>
                      <w:u w:color="595959"/>
                    </w:rPr>
                  </w:pPr>
                  <w:r>
                    <w:rPr>
                      <w:rFonts w:ascii="Arial" w:hAnsi="Arial" w:cs="Arial"/>
                      <w:color w:val="595959"/>
                      <w:sz w:val="20"/>
                      <w:szCs w:val="20"/>
                      <w:u w:color="595959"/>
                    </w:rPr>
                    <w:t>Collaboration</w:t>
                  </w:r>
                </w:p>
                <w:p w14:paraId="46C729FE" w14:textId="77777777" w:rsidR="00AA6AAB" w:rsidRDefault="00AA6AAB" w:rsidP="00AB6A6D">
                  <w:pPr>
                    <w:autoSpaceDE w:val="0"/>
                    <w:autoSpaceDN w:val="0"/>
                    <w:adjustRightInd w:val="0"/>
                    <w:spacing w:line="259" w:lineRule="auto"/>
                    <w:rPr>
                      <w:rFonts w:ascii="Arial" w:hAnsi="Arial" w:cs="Arial"/>
                      <w:color w:val="595959"/>
                      <w:sz w:val="20"/>
                      <w:szCs w:val="20"/>
                      <w:u w:color="595959"/>
                    </w:rPr>
                  </w:pPr>
                  <w:r>
                    <w:rPr>
                      <w:rFonts w:ascii="Arial" w:hAnsi="Arial" w:cs="Arial"/>
                      <w:color w:val="595959"/>
                      <w:sz w:val="20"/>
                      <w:szCs w:val="20"/>
                      <w:u w:color="595959"/>
                    </w:rPr>
                    <w:t>Persistence</w:t>
                  </w:r>
                </w:p>
                <w:p w14:paraId="61A2CC30" w14:textId="77777777" w:rsidR="00AA6AAB" w:rsidRPr="00434BCC" w:rsidRDefault="00AA6AAB" w:rsidP="00AB6A6D">
                  <w:pPr>
                    <w:autoSpaceDE w:val="0"/>
                    <w:autoSpaceDN w:val="0"/>
                    <w:adjustRightInd w:val="0"/>
                    <w:spacing w:line="259" w:lineRule="auto"/>
                    <w:rPr>
                      <w:rFonts w:ascii="Arial" w:hAnsi="Arial" w:cs="Arial"/>
                      <w:color w:val="595959"/>
                      <w:sz w:val="20"/>
                      <w:szCs w:val="20"/>
                      <w:u w:color="595959"/>
                    </w:rPr>
                  </w:pPr>
                  <w:r>
                    <w:rPr>
                      <w:rFonts w:ascii="Arial" w:hAnsi="Arial" w:cs="Arial"/>
                      <w:color w:val="595959"/>
                      <w:sz w:val="20"/>
                      <w:szCs w:val="20"/>
                      <w:u w:color="595959"/>
                    </w:rPr>
                    <w:t>Persuasion</w:t>
                  </w:r>
                </w:p>
              </w:tc>
            </w:tr>
          </w:tbl>
          <w:p w14:paraId="7C7A71E7" w14:textId="77777777" w:rsidR="00AA6AAB" w:rsidRPr="0008330E" w:rsidRDefault="00AA6AAB" w:rsidP="00AB6A6D"/>
        </w:tc>
      </w:tr>
    </w:tbl>
    <w:p w14:paraId="7BF52B18" w14:textId="465F0A72" w:rsidR="00B51D1B" w:rsidRPr="006E1507" w:rsidRDefault="00B51D1B" w:rsidP="006E1507"/>
    <w:sectPr w:rsidR="00B51D1B" w:rsidRPr="006E1507" w:rsidSect="0092638E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1EFB3" w14:textId="77777777" w:rsidR="002D2C0E" w:rsidRDefault="002D2C0E" w:rsidP="0068194B">
      <w:r>
        <w:separator/>
      </w:r>
    </w:p>
    <w:p w14:paraId="3CA579A6" w14:textId="77777777" w:rsidR="002D2C0E" w:rsidRDefault="002D2C0E"/>
    <w:p w14:paraId="3338A40E" w14:textId="77777777" w:rsidR="002D2C0E" w:rsidRDefault="002D2C0E"/>
  </w:endnote>
  <w:endnote w:type="continuationSeparator" w:id="0">
    <w:p w14:paraId="0B8A2A1C" w14:textId="77777777" w:rsidR="002D2C0E" w:rsidRDefault="002D2C0E" w:rsidP="0068194B">
      <w:r>
        <w:continuationSeparator/>
      </w:r>
    </w:p>
    <w:p w14:paraId="4E7E3150" w14:textId="77777777" w:rsidR="002D2C0E" w:rsidRDefault="002D2C0E"/>
    <w:p w14:paraId="5A36AC4B" w14:textId="77777777" w:rsidR="002D2C0E" w:rsidRDefault="002D2C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C70B7D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CA00E" w14:textId="77777777" w:rsidR="002D2C0E" w:rsidRDefault="002D2C0E" w:rsidP="0068194B">
      <w:r>
        <w:separator/>
      </w:r>
    </w:p>
    <w:p w14:paraId="629521AF" w14:textId="77777777" w:rsidR="002D2C0E" w:rsidRDefault="002D2C0E"/>
    <w:p w14:paraId="0E3A264C" w14:textId="77777777" w:rsidR="002D2C0E" w:rsidRDefault="002D2C0E"/>
  </w:footnote>
  <w:footnote w:type="continuationSeparator" w:id="0">
    <w:p w14:paraId="78F07A2C" w14:textId="77777777" w:rsidR="002D2C0E" w:rsidRDefault="002D2C0E" w:rsidP="0068194B">
      <w:r>
        <w:continuationSeparator/>
      </w:r>
    </w:p>
    <w:p w14:paraId="3C8BD8E1" w14:textId="77777777" w:rsidR="002D2C0E" w:rsidRDefault="002D2C0E"/>
    <w:p w14:paraId="5C0C02FB" w14:textId="77777777" w:rsidR="002D2C0E" w:rsidRDefault="002D2C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3342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653FA48" wp14:editId="0EB5917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60C4532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23E556A"/>
    <w:multiLevelType w:val="hybridMultilevel"/>
    <w:tmpl w:val="1194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AB1ABF"/>
    <w:multiLevelType w:val="hybridMultilevel"/>
    <w:tmpl w:val="9BCE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76951DE"/>
    <w:multiLevelType w:val="hybridMultilevel"/>
    <w:tmpl w:val="45460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A6466F6"/>
    <w:multiLevelType w:val="hybridMultilevel"/>
    <w:tmpl w:val="65B8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FF3769"/>
    <w:multiLevelType w:val="hybridMultilevel"/>
    <w:tmpl w:val="0C46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842B8"/>
    <w:multiLevelType w:val="hybridMultilevel"/>
    <w:tmpl w:val="AF000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451F0"/>
    <w:multiLevelType w:val="hybridMultilevel"/>
    <w:tmpl w:val="426E01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D57CB5"/>
    <w:multiLevelType w:val="hybridMultilevel"/>
    <w:tmpl w:val="94E80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0"/>
  </w:num>
  <w:num w:numId="16">
    <w:abstractNumId w:val="19"/>
  </w:num>
  <w:num w:numId="17">
    <w:abstractNumId w:val="20"/>
  </w:num>
  <w:num w:numId="18">
    <w:abstractNumId w:val="13"/>
  </w:num>
  <w:num w:numId="19">
    <w:abstractNumId w:val="21"/>
  </w:num>
  <w:num w:numId="20">
    <w:abstractNumId w:val="15"/>
  </w:num>
  <w:num w:numId="21">
    <w:abstractNumId w:val="1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41"/>
    <w:rsid w:val="000001EF"/>
    <w:rsid w:val="00007322"/>
    <w:rsid w:val="00007728"/>
    <w:rsid w:val="00022EB2"/>
    <w:rsid w:val="00024584"/>
    <w:rsid w:val="00024730"/>
    <w:rsid w:val="00055E95"/>
    <w:rsid w:val="000637D3"/>
    <w:rsid w:val="0007021F"/>
    <w:rsid w:val="00080270"/>
    <w:rsid w:val="0008330E"/>
    <w:rsid w:val="000A7A03"/>
    <w:rsid w:val="000B2BA5"/>
    <w:rsid w:val="000C711D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058C"/>
    <w:rsid w:val="00192008"/>
    <w:rsid w:val="001A19B1"/>
    <w:rsid w:val="001A6E07"/>
    <w:rsid w:val="001C0E68"/>
    <w:rsid w:val="001C4B6F"/>
    <w:rsid w:val="001D0BF1"/>
    <w:rsid w:val="001E3120"/>
    <w:rsid w:val="001E7136"/>
    <w:rsid w:val="001E7E0C"/>
    <w:rsid w:val="001F0BB0"/>
    <w:rsid w:val="001F4E6D"/>
    <w:rsid w:val="001F6140"/>
    <w:rsid w:val="00203573"/>
    <w:rsid w:val="0020597D"/>
    <w:rsid w:val="00213B4C"/>
    <w:rsid w:val="002253B0"/>
    <w:rsid w:val="00236780"/>
    <w:rsid w:val="00236D54"/>
    <w:rsid w:val="00241D8C"/>
    <w:rsid w:val="00241FDB"/>
    <w:rsid w:val="0024720C"/>
    <w:rsid w:val="002617AE"/>
    <w:rsid w:val="002638D0"/>
    <w:rsid w:val="002647D3"/>
    <w:rsid w:val="00275EAE"/>
    <w:rsid w:val="00280EFC"/>
    <w:rsid w:val="00294998"/>
    <w:rsid w:val="00297F18"/>
    <w:rsid w:val="002A1945"/>
    <w:rsid w:val="002B2958"/>
    <w:rsid w:val="002B3FC8"/>
    <w:rsid w:val="002D23C5"/>
    <w:rsid w:val="002D2C0E"/>
    <w:rsid w:val="002D6137"/>
    <w:rsid w:val="002E7E61"/>
    <w:rsid w:val="002F05E5"/>
    <w:rsid w:val="002F254D"/>
    <w:rsid w:val="002F30E4"/>
    <w:rsid w:val="00307140"/>
    <w:rsid w:val="00316DFF"/>
    <w:rsid w:val="00321A35"/>
    <w:rsid w:val="00325B57"/>
    <w:rsid w:val="00336056"/>
    <w:rsid w:val="003544E1"/>
    <w:rsid w:val="00366398"/>
    <w:rsid w:val="003A0632"/>
    <w:rsid w:val="003A180A"/>
    <w:rsid w:val="003A30E5"/>
    <w:rsid w:val="003A5AA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4BCC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50F8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97039"/>
    <w:rsid w:val="005A0F26"/>
    <w:rsid w:val="005A1B10"/>
    <w:rsid w:val="005A6850"/>
    <w:rsid w:val="005B1B1B"/>
    <w:rsid w:val="005C5932"/>
    <w:rsid w:val="005D3CA7"/>
    <w:rsid w:val="005D4CC1"/>
    <w:rsid w:val="005E3DFD"/>
    <w:rsid w:val="005F4B91"/>
    <w:rsid w:val="005F55D2"/>
    <w:rsid w:val="0062312F"/>
    <w:rsid w:val="00625F2C"/>
    <w:rsid w:val="0065241C"/>
    <w:rsid w:val="00661779"/>
    <w:rsid w:val="006618E9"/>
    <w:rsid w:val="006809CA"/>
    <w:rsid w:val="0068194B"/>
    <w:rsid w:val="00692703"/>
    <w:rsid w:val="006A1962"/>
    <w:rsid w:val="006B5D48"/>
    <w:rsid w:val="006B7D7B"/>
    <w:rsid w:val="006C1A5E"/>
    <w:rsid w:val="006D65FA"/>
    <w:rsid w:val="006E1507"/>
    <w:rsid w:val="006E2479"/>
    <w:rsid w:val="00712D8B"/>
    <w:rsid w:val="007273B7"/>
    <w:rsid w:val="00733E0A"/>
    <w:rsid w:val="0074403D"/>
    <w:rsid w:val="00746D44"/>
    <w:rsid w:val="007538DC"/>
    <w:rsid w:val="00757803"/>
    <w:rsid w:val="00762C19"/>
    <w:rsid w:val="0079206B"/>
    <w:rsid w:val="00796076"/>
    <w:rsid w:val="007C0566"/>
    <w:rsid w:val="007C606B"/>
    <w:rsid w:val="007D389F"/>
    <w:rsid w:val="007D6F83"/>
    <w:rsid w:val="007E6A61"/>
    <w:rsid w:val="00801140"/>
    <w:rsid w:val="00803404"/>
    <w:rsid w:val="0080721B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1AEE"/>
    <w:rsid w:val="0090344B"/>
    <w:rsid w:val="00905715"/>
    <w:rsid w:val="00912947"/>
    <w:rsid w:val="0091321E"/>
    <w:rsid w:val="00913946"/>
    <w:rsid w:val="0092638E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72A3"/>
    <w:rsid w:val="009C4DFC"/>
    <w:rsid w:val="009D44F8"/>
    <w:rsid w:val="009E3160"/>
    <w:rsid w:val="009F220C"/>
    <w:rsid w:val="009F3B05"/>
    <w:rsid w:val="009F4931"/>
    <w:rsid w:val="00A10A4C"/>
    <w:rsid w:val="00A14534"/>
    <w:rsid w:val="00A16DAA"/>
    <w:rsid w:val="00A238B0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4D0"/>
    <w:rsid w:val="00A755E8"/>
    <w:rsid w:val="00A93A5D"/>
    <w:rsid w:val="00AA6AAB"/>
    <w:rsid w:val="00AB1D41"/>
    <w:rsid w:val="00AB32F8"/>
    <w:rsid w:val="00AB610B"/>
    <w:rsid w:val="00AD360E"/>
    <w:rsid w:val="00AD40FB"/>
    <w:rsid w:val="00AD782D"/>
    <w:rsid w:val="00AE7650"/>
    <w:rsid w:val="00B10EBE"/>
    <w:rsid w:val="00B236F1"/>
    <w:rsid w:val="00B30C7E"/>
    <w:rsid w:val="00B34CF3"/>
    <w:rsid w:val="00B50F99"/>
    <w:rsid w:val="00B51D1B"/>
    <w:rsid w:val="00B540F4"/>
    <w:rsid w:val="00B60FD0"/>
    <w:rsid w:val="00B622DF"/>
    <w:rsid w:val="00B6332A"/>
    <w:rsid w:val="00B737D6"/>
    <w:rsid w:val="00B81760"/>
    <w:rsid w:val="00B8494C"/>
    <w:rsid w:val="00BA0D22"/>
    <w:rsid w:val="00BA1546"/>
    <w:rsid w:val="00BB4E51"/>
    <w:rsid w:val="00BB6C13"/>
    <w:rsid w:val="00BD431F"/>
    <w:rsid w:val="00BE423E"/>
    <w:rsid w:val="00BF61AC"/>
    <w:rsid w:val="00C023EE"/>
    <w:rsid w:val="00C334C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7606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5616"/>
    <w:rsid w:val="00E51A27"/>
    <w:rsid w:val="00E5632B"/>
    <w:rsid w:val="00E5654C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6229A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402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41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AB1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5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radeepvajral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radeep/Library/Containers/com.microsoft.Word/Data/Library/Application%20Support/Microsoft/Office/16.0/DTS/Search/%7b9C03A203-57DA-2E49-BB2E-0866B7104327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3B86E690B69A41B65835066AC51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67512-270B-F64B-B444-6AE589BFBF70}"/>
      </w:docPartPr>
      <w:docPartBody>
        <w:p w:rsidR="001F03A8" w:rsidRDefault="00957113">
          <w:pPr>
            <w:pStyle w:val="303B86E690B69A41B65835066AC51B4B"/>
          </w:pPr>
          <w:r w:rsidRPr="00CF1A49">
            <w:t>·</w:t>
          </w:r>
        </w:p>
      </w:docPartBody>
    </w:docPart>
    <w:docPart>
      <w:docPartPr>
        <w:name w:val="7FB3D31104C59243B2FE3700B7652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AB74C-FF8F-864B-9E35-4C617FE7E826}"/>
      </w:docPartPr>
      <w:docPartBody>
        <w:p w:rsidR="001F03A8" w:rsidRDefault="00957113">
          <w:pPr>
            <w:pStyle w:val="7FB3D31104C59243B2FE3700B7652427"/>
          </w:pPr>
          <w:r w:rsidRPr="00CF1A49">
            <w:t>Email</w:t>
          </w:r>
        </w:p>
      </w:docPartBody>
    </w:docPart>
    <w:docPart>
      <w:docPartPr>
        <w:name w:val="FD2D1CB494C040499588B7AC7AE47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02A4-CB2D-834E-A4AF-E784C518D818}"/>
      </w:docPartPr>
      <w:docPartBody>
        <w:p w:rsidR="001F03A8" w:rsidRDefault="00957113">
          <w:pPr>
            <w:pStyle w:val="FD2D1CB494C040499588B7AC7AE47889"/>
          </w:pPr>
          <w:r w:rsidRPr="00CF1A49">
            <w:t>Experience</w:t>
          </w:r>
        </w:p>
      </w:docPartBody>
    </w:docPart>
    <w:docPart>
      <w:docPartPr>
        <w:name w:val="F12C596638521343AF700E7D510C6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2E95D-40C4-E14C-B7CB-C747ECB6B968}"/>
      </w:docPartPr>
      <w:docPartBody>
        <w:p w:rsidR="001F03A8" w:rsidRDefault="00957113">
          <w:pPr>
            <w:pStyle w:val="F12C596638521343AF700E7D510C6AB6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5C"/>
    <w:rsid w:val="001F03A8"/>
    <w:rsid w:val="007B0CE4"/>
    <w:rsid w:val="00957113"/>
    <w:rsid w:val="00D945AE"/>
    <w:rsid w:val="00E854D8"/>
    <w:rsid w:val="00FD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03B86E690B69A41B65835066AC51B4B">
    <w:name w:val="303B86E690B69A41B65835066AC51B4B"/>
  </w:style>
  <w:style w:type="paragraph" w:customStyle="1" w:styleId="7FB3D31104C59243B2FE3700B7652427">
    <w:name w:val="7FB3D31104C59243B2FE3700B7652427"/>
  </w:style>
  <w:style w:type="paragraph" w:customStyle="1" w:styleId="FD2D1CB494C040499588B7AC7AE47889">
    <w:name w:val="FD2D1CB494C040499588B7AC7AE4788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12C596638521343AF700E7D510C6AB6">
    <w:name w:val="F12C596638521343AF700E7D510C6A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{9C03A203-57DA-2E49-BB2E-0866B7104327}tf16402488_win32.dotx</Template>
  <TotalTime>0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2021-12-20T16:36:00Z</dcterms:created>
  <dcterms:modified xsi:type="dcterms:W3CDTF">2022-01-23T15:26:00Z</dcterms:modified>
  <cp:category/>
</cp:coreProperties>
</file>